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934D9" w14:textId="77777777" w:rsidR="002343C5" w:rsidRPr="006F61C6" w:rsidRDefault="002343C5" w:rsidP="2F5A920F">
      <w:pPr>
        <w:pStyle w:val="BodyText"/>
        <w:ind w:left="0"/>
        <w:rPr>
          <w:lang w:val="sr-Latn-CS"/>
        </w:rPr>
      </w:pPr>
    </w:p>
    <w:p w14:paraId="132D3124" w14:textId="77777777" w:rsidR="006D0694" w:rsidRDefault="002D42C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GymBro</w:t>
      </w:r>
    </w:p>
    <w:p w14:paraId="47C2F06B" w14:textId="77777777" w:rsidR="002343C5" w:rsidRPr="006F61C6" w:rsidRDefault="002343C5" w:rsidP="002D42C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C8E1782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2289984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3A9614C6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AA7D622" w14:textId="7BAE5F60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="003A2336">
        <w:rPr>
          <w:sz w:val="28"/>
          <w:lang w:val="sr-Latn-CS"/>
        </w:rPr>
        <w:t xml:space="preserve"> </w:t>
      </w:r>
      <w:bookmarkStart w:id="0" w:name="_GoBack"/>
      <w:bookmarkEnd w:id="0"/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3CEA6E7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29E5A983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7191F9E0" w14:textId="77777777">
        <w:tc>
          <w:tcPr>
            <w:tcW w:w="2304" w:type="dxa"/>
          </w:tcPr>
          <w:p w14:paraId="6AA4C5E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E491B6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5AD8BF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DDEA5F8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052A7A18" w14:textId="77777777">
        <w:tc>
          <w:tcPr>
            <w:tcW w:w="2304" w:type="dxa"/>
          </w:tcPr>
          <w:p w14:paraId="082BFDF7" w14:textId="77777777" w:rsidR="002343C5" w:rsidRPr="006F61C6" w:rsidRDefault="002D42C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26.02.2020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ABA9C50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40B69A8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4E0F52C" w14:textId="77777777" w:rsidR="002343C5" w:rsidRPr="006F61C6" w:rsidRDefault="002D42C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Mladen</w:t>
            </w:r>
          </w:p>
        </w:tc>
      </w:tr>
      <w:tr w:rsidR="002343C5" w:rsidRPr="006F61C6" w14:paraId="5F249045" w14:textId="77777777">
        <w:tc>
          <w:tcPr>
            <w:tcW w:w="2304" w:type="dxa"/>
          </w:tcPr>
          <w:p w14:paraId="499AADC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E099AF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189B56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B008CC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9683D59" w14:textId="77777777">
        <w:tc>
          <w:tcPr>
            <w:tcW w:w="2304" w:type="dxa"/>
          </w:tcPr>
          <w:p w14:paraId="18BF7DE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54E1B2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737F6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9EB780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DCA12F1" w14:textId="77777777">
        <w:tc>
          <w:tcPr>
            <w:tcW w:w="2304" w:type="dxa"/>
          </w:tcPr>
          <w:p w14:paraId="1F06378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C8D18B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FA538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D62AE6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0C4579C0" w14:textId="77777777" w:rsidR="002343C5" w:rsidRPr="006F61C6" w:rsidRDefault="002343C5">
      <w:pPr>
        <w:rPr>
          <w:lang w:val="sr-Latn-CS"/>
        </w:rPr>
      </w:pPr>
    </w:p>
    <w:p w14:paraId="605C7831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67BC78A" w14:textId="77777777" w:rsidR="00A70277" w:rsidRPr="00AE7AE3" w:rsidRDefault="00416AC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>
        <w:rPr>
          <w:noProof/>
        </w:rPr>
      </w:r>
      <w:r>
        <w:rPr>
          <w:noProof/>
        </w:rPr>
        <w:fldChar w:fldCharType="separate"/>
      </w:r>
      <w:r w:rsidR="00A70277">
        <w:rPr>
          <w:noProof/>
        </w:rPr>
        <w:t>4</w:t>
      </w:r>
      <w:r>
        <w:rPr>
          <w:noProof/>
        </w:rPr>
        <w:fldChar w:fldCharType="end"/>
      </w:r>
    </w:p>
    <w:p w14:paraId="65A2EDDE" w14:textId="63E68C4D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 w:rsidR="00416AC4"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 w:rsidR="00416AC4">
        <w:rPr>
          <w:noProof/>
        </w:rPr>
      </w:r>
      <w:r w:rsidR="00416AC4">
        <w:rPr>
          <w:noProof/>
        </w:rPr>
        <w:fldChar w:fldCharType="separate"/>
      </w:r>
      <w:r>
        <w:rPr>
          <w:noProof/>
        </w:rPr>
        <w:t>4</w:t>
      </w:r>
      <w:r w:rsidR="00416AC4">
        <w:rPr>
          <w:noProof/>
        </w:rPr>
        <w:fldChar w:fldCharType="end"/>
      </w:r>
    </w:p>
    <w:p w14:paraId="368C5DB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 w:rsidR="00416AC4"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 w:rsidR="00416AC4">
        <w:rPr>
          <w:noProof/>
        </w:rPr>
      </w:r>
      <w:r w:rsidR="00416AC4">
        <w:rPr>
          <w:noProof/>
        </w:rPr>
        <w:fldChar w:fldCharType="separate"/>
      </w:r>
      <w:r>
        <w:rPr>
          <w:noProof/>
        </w:rPr>
        <w:t>4</w:t>
      </w:r>
      <w:r w:rsidR="00416AC4">
        <w:rPr>
          <w:noProof/>
        </w:rPr>
        <w:fldChar w:fldCharType="end"/>
      </w:r>
    </w:p>
    <w:p w14:paraId="41F38620" w14:textId="5583FD80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EB144D">
        <w:rPr>
          <w:noProof/>
          <w:lang w:val="sr-Latn-CS"/>
        </w:rPr>
        <w:t>Opis projekta</w:t>
      </w:r>
      <w:r>
        <w:rPr>
          <w:noProof/>
        </w:rPr>
        <w:tab/>
      </w:r>
      <w:r w:rsidR="00416AC4"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 w:rsidR="00416AC4">
        <w:rPr>
          <w:noProof/>
        </w:rPr>
      </w:r>
      <w:r w:rsidR="00416AC4">
        <w:rPr>
          <w:noProof/>
        </w:rPr>
        <w:fldChar w:fldCharType="separate"/>
      </w:r>
      <w:r>
        <w:rPr>
          <w:noProof/>
        </w:rPr>
        <w:t>4</w:t>
      </w:r>
      <w:r w:rsidR="00416AC4">
        <w:rPr>
          <w:noProof/>
        </w:rPr>
        <w:fldChar w:fldCharType="end"/>
      </w:r>
    </w:p>
    <w:p w14:paraId="366D5B42" w14:textId="3306F8CC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EB144D">
        <w:rPr>
          <w:noProof/>
          <w:lang w:eastAsia="en-US"/>
        </w:rPr>
        <w:t>Znanja i veštine potrebne za izradu projekta</w:t>
      </w:r>
      <w:r>
        <w:rPr>
          <w:noProof/>
        </w:rPr>
        <w:tab/>
      </w:r>
      <w:r w:rsidR="005C49A1">
        <w:rPr>
          <w:noProof/>
        </w:rPr>
        <w:t>5</w:t>
      </w:r>
    </w:p>
    <w:p w14:paraId="1C52C074" w14:textId="6A74EC76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EB144D">
        <w:rPr>
          <w:noProof/>
          <w:lang w:val="sr-Latn-CS"/>
        </w:rPr>
        <w:t>Cilj i motivacija tima</w:t>
      </w:r>
      <w:r>
        <w:rPr>
          <w:noProof/>
        </w:rPr>
        <w:tab/>
      </w:r>
      <w:r w:rsidR="00EB144D">
        <w:rPr>
          <w:noProof/>
        </w:rPr>
        <w:t>5</w:t>
      </w:r>
    </w:p>
    <w:p w14:paraId="2DADF4F0" w14:textId="39FE4D61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EB144D">
        <w:rPr>
          <w:noProof/>
          <w:lang w:val="sr-Latn-CS"/>
        </w:rPr>
        <w:t>Vođa tima</w:t>
      </w:r>
      <w:r>
        <w:rPr>
          <w:noProof/>
        </w:rPr>
        <w:tab/>
      </w:r>
      <w:r w:rsidR="00EB144D">
        <w:rPr>
          <w:noProof/>
        </w:rPr>
        <w:t>6</w:t>
      </w:r>
    </w:p>
    <w:p w14:paraId="059A6A04" w14:textId="76758204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EB144D">
        <w:rPr>
          <w:noProof/>
          <w:lang w:val="sr-Latn-CS"/>
        </w:rPr>
        <w:t>Komunikacija</w:t>
      </w:r>
      <w:r>
        <w:rPr>
          <w:noProof/>
        </w:rPr>
        <w:tab/>
      </w:r>
      <w:r w:rsidR="00EB144D">
        <w:rPr>
          <w:noProof/>
        </w:rPr>
        <w:t>6</w:t>
      </w:r>
    </w:p>
    <w:p w14:paraId="654ACC71" w14:textId="34B2B3C1" w:rsidR="00A70277" w:rsidRPr="00AE7AE3" w:rsidRDefault="00A70277" w:rsidP="00EB144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EB144D">
        <w:rPr>
          <w:noProof/>
          <w:lang w:val="sr-Latn-CS"/>
        </w:rPr>
        <w:t>Planiranje vremena</w:t>
      </w:r>
      <w:r>
        <w:rPr>
          <w:noProof/>
        </w:rPr>
        <w:tab/>
      </w:r>
      <w:r w:rsidR="00EB144D">
        <w:rPr>
          <w:noProof/>
        </w:rPr>
        <w:t>6</w:t>
      </w:r>
    </w:p>
    <w:p w14:paraId="0191EEEF" w14:textId="77777777" w:rsidR="002343C5" w:rsidRPr="006F61C6" w:rsidRDefault="00416AC4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5687FF2B" w14:textId="77777777" w:rsidR="002343C5" w:rsidRDefault="00F267E3">
      <w:pPr>
        <w:pStyle w:val="Heading1"/>
        <w:numPr>
          <w:ilvl w:val="0"/>
          <w:numId w:val="12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14:paraId="3A55053D" w14:textId="77777777" w:rsidR="00A97B47" w:rsidRPr="00A97B47" w:rsidRDefault="00A97B47" w:rsidP="00A97B47">
      <w:pPr>
        <w:rPr>
          <w:lang w:val="sr-Latn-CS"/>
        </w:rPr>
      </w:pPr>
    </w:p>
    <w:p w14:paraId="6AB6DAB0" w14:textId="1CFF6B2D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 w:rsidR="005F0CD1">
        <w:rPr>
          <w:lang w:val="sr-Latn-CS"/>
        </w:rPr>
        <w:t xml:space="preserve">je definisanje projektnog zadataka i formiranje tima za </w:t>
      </w:r>
      <w:r w:rsidR="002D42C8">
        <w:rPr>
          <w:lang w:val="sr-Latn-CS"/>
        </w:rPr>
        <w:t>kreiranje</w:t>
      </w:r>
      <w:r w:rsidR="005F0CD1">
        <w:rPr>
          <w:lang w:val="sr-Latn-CS"/>
        </w:rPr>
        <w:t xml:space="preserve"> i razvoj</w:t>
      </w:r>
      <w:r w:rsidR="002D42C8">
        <w:rPr>
          <w:lang w:val="sr-Latn-CS"/>
        </w:rPr>
        <w:t xml:space="preserve"> Web aplikacije kojom će korisnici moći lako da nađu partnera za trening</w:t>
      </w:r>
      <w:r w:rsidR="005F0CD1">
        <w:rPr>
          <w:lang w:val="sr-Latn-CS"/>
        </w:rPr>
        <w:t xml:space="preserve"> ili obavljanje neke druge fizičke aktivnosti</w:t>
      </w:r>
      <w:r w:rsidR="002D42C8">
        <w:rPr>
          <w:lang w:val="sr-Latn-CS"/>
        </w:rPr>
        <w:t>.</w:t>
      </w:r>
    </w:p>
    <w:p w14:paraId="03F07080" w14:textId="77777777"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14:paraId="3A189AD1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36DF8B43" w14:textId="4EC1EE0B" w:rsidR="00F267E3" w:rsidRPr="005F0CD1" w:rsidRDefault="00F267E3" w:rsidP="00BF4884">
      <w:pPr>
        <w:pStyle w:val="Heading1"/>
        <w:numPr>
          <w:ilvl w:val="0"/>
          <w:numId w:val="12"/>
        </w:numPr>
        <w:spacing w:after="120"/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14:paraId="425D8869" w14:textId="77777777" w:rsidTr="00B10BF0">
        <w:tc>
          <w:tcPr>
            <w:tcW w:w="2835" w:type="dxa"/>
          </w:tcPr>
          <w:p w14:paraId="38EE5D69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2B825758" w14:textId="77777777" w:rsidR="00F267E3" w:rsidRPr="00A74DEF" w:rsidRDefault="002D42C8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GymBro</w:t>
            </w:r>
          </w:p>
        </w:tc>
      </w:tr>
      <w:tr w:rsidR="00F267E3" w:rsidRPr="00A74DEF" w14:paraId="73656ECB" w14:textId="77777777" w:rsidTr="00B10BF0">
        <w:tc>
          <w:tcPr>
            <w:tcW w:w="2835" w:type="dxa"/>
          </w:tcPr>
          <w:p w14:paraId="1946FBE3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533A01D7" w14:textId="31EDF05E" w:rsidR="00F267E3" w:rsidRPr="00A74DEF" w:rsidRDefault="0000268F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Bilingvalci</w:t>
            </w:r>
          </w:p>
        </w:tc>
      </w:tr>
      <w:tr w:rsidR="00F267E3" w:rsidRPr="00A74DEF" w14:paraId="3CFCD15A" w14:textId="77777777" w:rsidTr="00B10BF0">
        <w:tc>
          <w:tcPr>
            <w:tcW w:w="2835" w:type="dxa"/>
          </w:tcPr>
          <w:p w14:paraId="15584BD9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77627F19" w14:textId="77777777" w:rsidR="00A154CE" w:rsidRDefault="00A154CE" w:rsidP="005A054F">
            <w:r>
              <w:t>Bojana Svilenković, 16856</w:t>
            </w:r>
          </w:p>
          <w:p w14:paraId="18B2D5ED" w14:textId="77777777" w:rsidR="00A154CE" w:rsidRDefault="00A154CE" w:rsidP="005A054F">
            <w:r>
              <w:t>Nina Nešić, 16775</w:t>
            </w:r>
            <w:r w:rsidR="00E3281E">
              <w:t xml:space="preserve"> (vođa tima)</w:t>
            </w:r>
          </w:p>
          <w:p w14:paraId="1FC591AF" w14:textId="77777777" w:rsidR="00A154CE" w:rsidRDefault="00A154CE" w:rsidP="005A054F">
            <w:r>
              <w:t>Mladen Bošković, 16491</w:t>
            </w:r>
          </w:p>
          <w:p w14:paraId="79729CF8" w14:textId="77777777" w:rsidR="00A154CE" w:rsidRPr="00A97B47" w:rsidRDefault="00A154CE" w:rsidP="005A054F">
            <w:r>
              <w:t>Petar Petrović, 16820</w:t>
            </w:r>
          </w:p>
        </w:tc>
      </w:tr>
      <w:tr w:rsidR="00AB1DE2" w:rsidRPr="003372D3" w14:paraId="53C68797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3BE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7DA2" w14:textId="2BCCDBAA" w:rsidR="00A154CE" w:rsidRPr="00AB1DE2" w:rsidRDefault="00E3281E" w:rsidP="00AB1DE2">
            <w:r>
              <w:t>Izbegavanje fizičke aktivnosti zbog nedovoljnog znanja</w:t>
            </w:r>
            <w:r w:rsidR="008C7C70">
              <w:t xml:space="preserve"> i iskustva u sportu, nesigurnosti ili poteškoća u nal</w:t>
            </w:r>
            <w:r w:rsidR="005F0CD1">
              <w:t>aženju partnera za trening kao i</w:t>
            </w:r>
            <w:r w:rsidR="008C7C70">
              <w:t xml:space="preserve"> fina</w:t>
            </w:r>
            <w:r w:rsidR="005A4D79">
              <w:t>ns</w:t>
            </w:r>
            <w:r w:rsidR="008C7C70">
              <w:t>ijske nemogućnosti u angažovanju personalnog trenera</w:t>
            </w:r>
          </w:p>
        </w:tc>
      </w:tr>
      <w:tr w:rsidR="00AB1DE2" w:rsidRPr="003372D3" w14:paraId="012A6E6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A09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0E8" w14:textId="53A76F8A" w:rsidR="00A154CE" w:rsidRPr="00AB1DE2" w:rsidRDefault="005C49A1" w:rsidP="00AB1DE2">
            <w:r>
              <w:t>Studente i druge</w:t>
            </w:r>
            <w:r w:rsidR="00010FA6">
              <w:t xml:space="preserve"> koji su, ili žele da postanu, fizički aktivni i traže partnera za trening</w:t>
            </w:r>
            <w:r>
              <w:t xml:space="preserve"> ili bavljenje sportom</w:t>
            </w:r>
            <w:r w:rsidR="005F0CD1">
              <w:t xml:space="preserve"> </w:t>
            </w:r>
          </w:p>
        </w:tc>
      </w:tr>
      <w:tr w:rsidR="00AB1DE2" w:rsidRPr="003372D3" w14:paraId="07374E1B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77D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90C9" w14:textId="1670D9FF" w:rsidR="00AB1DE2" w:rsidRPr="00AB1DE2" w:rsidRDefault="00010FA6" w:rsidP="00AB1DE2">
            <w:r>
              <w:t xml:space="preserve">Odustajanje od </w:t>
            </w:r>
            <w:r w:rsidR="004D5D42">
              <w:t xml:space="preserve">bilo kakve </w:t>
            </w:r>
            <w:r>
              <w:t>fizičke aktivnosti zbog manjka znanja, iskustva i</w:t>
            </w:r>
            <w:r w:rsidR="005C49A1">
              <w:t>li</w:t>
            </w:r>
            <w:r>
              <w:t xml:space="preserve"> samopouzdanja</w:t>
            </w:r>
            <w:r w:rsidR="00636AFB">
              <w:t xml:space="preserve"> ili zbog toga što nemaju sa kim da obavljaju te aktivnosti</w:t>
            </w:r>
          </w:p>
        </w:tc>
      </w:tr>
      <w:tr w:rsidR="00AB1DE2" w:rsidRPr="003372D3" w14:paraId="6F5F762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288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21F5" w14:textId="0B44B1CB" w:rsidR="00010FA6" w:rsidRPr="00AB1DE2" w:rsidRDefault="005C49A1" w:rsidP="00AB1DE2">
            <w:r>
              <w:t>Omogućiti socijalizaciju</w:t>
            </w:r>
            <w:r w:rsidR="00620FDB">
              <w:t xml:space="preserve"> i lakše povezivanje ljudi koji žele zdrav život, fizičku aktivnost i sticanje </w:t>
            </w:r>
            <w:r w:rsidR="00636AFB">
              <w:t>novih znanja u oblasti fitnesa</w:t>
            </w:r>
          </w:p>
        </w:tc>
      </w:tr>
      <w:tr w:rsidR="00010FA6" w:rsidRPr="003372D3" w14:paraId="20B6807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1202" w14:textId="77777777" w:rsidR="00010FA6" w:rsidRPr="00AB1DE2" w:rsidRDefault="00010FA6" w:rsidP="00010FA6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7ABA" w14:textId="3548C3CB" w:rsidR="00010FA6" w:rsidRPr="004D5D42" w:rsidRDefault="00010FA6" w:rsidP="00010FA6">
            <w:pPr>
              <w:rPr>
                <w:lang w:val="sr-Latn-RS"/>
              </w:rPr>
            </w:pPr>
            <w:r>
              <w:t>Studenti</w:t>
            </w:r>
            <w:r w:rsidR="00620FDB">
              <w:t>ma</w:t>
            </w:r>
          </w:p>
          <w:p w14:paraId="6B31F553" w14:textId="77777777" w:rsidR="005C49A1" w:rsidRDefault="00636AFB" w:rsidP="00010FA6">
            <w:r>
              <w:t>Sportistima-r</w:t>
            </w:r>
            <w:r w:rsidR="005C49A1">
              <w:t>ekreativ</w:t>
            </w:r>
            <w:r>
              <w:t>cima</w:t>
            </w:r>
          </w:p>
          <w:p w14:paraId="40D0AE2B" w14:textId="59E9502F" w:rsidR="00636AFB" w:rsidRPr="00AB1DE2" w:rsidRDefault="00636AFB" w:rsidP="00010FA6">
            <w:r>
              <w:t>Svim ljudima dobre volje</w:t>
            </w:r>
          </w:p>
        </w:tc>
      </w:tr>
      <w:tr w:rsidR="00010FA6" w:rsidRPr="003372D3" w14:paraId="2043E04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FF39" w14:textId="77777777" w:rsidR="00010FA6" w:rsidRPr="00AB1DE2" w:rsidRDefault="00010FA6" w:rsidP="00010FA6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EFF2" w14:textId="56E28080" w:rsidR="00620FDB" w:rsidRPr="00AB1DE2" w:rsidRDefault="00636AFB" w:rsidP="00010FA6">
            <w:r>
              <w:t>Traže partnera za trening u teretani ili dodatne učesnike na sportskim aktivnostima</w:t>
            </w:r>
          </w:p>
        </w:tc>
      </w:tr>
      <w:tr w:rsidR="00010FA6" w:rsidRPr="003372D3" w14:paraId="3115CAC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8A3C" w14:textId="77777777" w:rsidR="00010FA6" w:rsidRPr="00AB1DE2" w:rsidRDefault="00010FA6" w:rsidP="00010FA6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176" w14:textId="6D12596E" w:rsidR="00010FA6" w:rsidRPr="00AB1DE2" w:rsidRDefault="00620FDB" w:rsidP="00010FA6">
            <w:r>
              <w:t>W</w:t>
            </w:r>
            <w:r w:rsidR="005C49A1">
              <w:t>eb aplikacija</w:t>
            </w:r>
          </w:p>
        </w:tc>
      </w:tr>
      <w:tr w:rsidR="00010FA6" w:rsidRPr="003372D3" w14:paraId="2082391D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6E16" w14:textId="77777777" w:rsidR="00010FA6" w:rsidRPr="00AB1DE2" w:rsidRDefault="00010FA6" w:rsidP="00010FA6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1444" w14:textId="3B975F6E" w:rsidR="00010FA6" w:rsidRPr="00AB1DE2" w:rsidRDefault="004B5EAC" w:rsidP="00636AFB">
            <w:r>
              <w:t xml:space="preserve">Omogućava </w:t>
            </w:r>
            <w:r w:rsidR="00636AFB">
              <w:t>da se korisnici povežu preko zakazanih događaja i zajedno treniraju ili obavljaju neku drugu sportsku aktivnost</w:t>
            </w:r>
            <w:r w:rsidR="00BE6B5B">
              <w:t xml:space="preserve"> (fudbal, košarka, tenis…)</w:t>
            </w:r>
          </w:p>
        </w:tc>
      </w:tr>
      <w:tr w:rsidR="00010FA6" w:rsidRPr="003372D3" w14:paraId="5764C25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E128" w14:textId="77777777" w:rsidR="00010FA6" w:rsidRPr="00AB1DE2" w:rsidRDefault="00010FA6" w:rsidP="00010FA6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8A48" w14:textId="54467608" w:rsidR="00010FA6" w:rsidRPr="00AB1DE2" w:rsidRDefault="005C49A1" w:rsidP="00010FA6">
            <w:r>
              <w:t>Postojećih a</w:t>
            </w:r>
            <w:r w:rsidR="004B5EAC">
              <w:t>plikacija</w:t>
            </w:r>
            <w:r w:rsidR="00BE6B5B">
              <w:t xml:space="preserve"> koje</w:t>
            </w:r>
            <w:r w:rsidR="004B5EAC">
              <w:t xml:space="preserve"> </w:t>
            </w:r>
            <w:r w:rsidR="005A4D79">
              <w:t>se sastoje isključivo od</w:t>
            </w:r>
            <w:r w:rsidR="004B5EAC">
              <w:t xml:space="preserve"> animacija i video klipova</w:t>
            </w:r>
            <w:r>
              <w:t xml:space="preserve"> kao pokazni </w:t>
            </w:r>
            <w:r w:rsidR="00BE6B5B">
              <w:t>materijal ili aplikacija fokusiranih na samo jedan konkretan sport</w:t>
            </w:r>
          </w:p>
        </w:tc>
      </w:tr>
      <w:tr w:rsidR="00010FA6" w:rsidRPr="003372D3" w14:paraId="4965F7A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BFA5" w14:textId="77777777" w:rsidR="00010FA6" w:rsidRPr="00AB1DE2" w:rsidRDefault="00010FA6" w:rsidP="00010FA6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0072" w14:textId="0C3B0B63" w:rsidR="004B5EAC" w:rsidRPr="00AB1DE2" w:rsidRDefault="004B5EAC" w:rsidP="005C49A1">
            <w:r>
              <w:t xml:space="preserve">Omogućiti </w:t>
            </w:r>
            <w:r w:rsidR="00E3281E">
              <w:t xml:space="preserve">povezivanje korisnika aplikacije i </w:t>
            </w:r>
            <w:r>
              <w:t xml:space="preserve">svu potrebnu pomoć korisnicima </w:t>
            </w:r>
            <w:r w:rsidR="005C49A1">
              <w:t>u nalaženju</w:t>
            </w:r>
            <w:r w:rsidR="003F5E3C">
              <w:t xml:space="preserve"> partnera za trening</w:t>
            </w:r>
          </w:p>
        </w:tc>
      </w:tr>
    </w:tbl>
    <w:p w14:paraId="67DA53E0" w14:textId="77777777" w:rsidR="00D96EF7" w:rsidRPr="006F61C6" w:rsidRDefault="00D96EF7" w:rsidP="00D96EF7">
      <w:pPr>
        <w:pStyle w:val="Heading1"/>
        <w:rPr>
          <w:lang w:val="sr-Latn-CS"/>
        </w:rPr>
      </w:pPr>
      <w:bookmarkStart w:id="4" w:name="_Toc507815238"/>
      <w:r w:rsidRPr="2F5A920F">
        <w:rPr>
          <w:lang w:val="sr-Latn-CS"/>
        </w:rPr>
        <w:t>Opis projekta</w:t>
      </w:r>
      <w:bookmarkEnd w:id="4"/>
    </w:p>
    <w:p w14:paraId="3DD09789" w14:textId="77777777" w:rsidR="44A78BF3" w:rsidRDefault="44A78BF3" w:rsidP="2F5A920F">
      <w:pPr>
        <w:pStyle w:val="BodyText"/>
        <w:rPr>
          <w:lang w:val="sr-Latn-CS"/>
        </w:rPr>
      </w:pPr>
      <w:r w:rsidRPr="2F5A920F">
        <w:rPr>
          <w:lang w:val="sr-Latn-CS"/>
        </w:rPr>
        <w:t xml:space="preserve">Naša aplikacija bi služila kao društvena mreža koja omogućava lako umrežavanje </w:t>
      </w:r>
      <w:r w:rsidR="5A7DFD96" w:rsidRPr="2F5A920F">
        <w:rPr>
          <w:lang w:val="sr-Latn-CS"/>
        </w:rPr>
        <w:t>i međusobnu komunikaciju korisnika</w:t>
      </w:r>
      <w:r w:rsidR="03AD6F56" w:rsidRPr="2F5A920F">
        <w:rPr>
          <w:lang w:val="sr-Latn-CS"/>
        </w:rPr>
        <w:t xml:space="preserve"> koji tr</w:t>
      </w:r>
      <w:r w:rsidR="00774D00">
        <w:rPr>
          <w:lang w:val="sr-Latn-CS"/>
        </w:rPr>
        <w:t>aže partnera/e u obavljanju nekih fizičkih</w:t>
      </w:r>
      <w:r w:rsidR="03AD6F56" w:rsidRPr="2F5A920F">
        <w:rPr>
          <w:lang w:val="sr-Latn-CS"/>
        </w:rPr>
        <w:t xml:space="preserve"> aktivnosti.</w:t>
      </w:r>
      <w:r w:rsidR="13E953A8" w:rsidRPr="2F5A920F">
        <w:rPr>
          <w:lang w:val="sr-Latn-CS"/>
        </w:rPr>
        <w:t xml:space="preserve">Aplikacija omogućava pristup i registraciju svakog zainteresovanog korisnika interneta. </w:t>
      </w:r>
      <w:r w:rsidR="09D409F4" w:rsidRPr="2F5A920F">
        <w:rPr>
          <w:lang w:val="sr-Latn-CS"/>
        </w:rPr>
        <w:t xml:space="preserve">Aplikacija obezbeđuje paralelno i konzistentno postojanje potrala na dva jezika (srpskom i engleskom) i omogućuje pretraživanje sadržaja portala. </w:t>
      </w:r>
      <w:r w:rsidR="5B201C70" w:rsidRPr="2F5A920F">
        <w:rPr>
          <w:lang w:val="sr-Latn-CS"/>
        </w:rPr>
        <w:t>Takođe bi administratori mogli da uređuju blog u sklopu aplikacije</w:t>
      </w:r>
      <w:r w:rsidR="2BBE46C6" w:rsidRPr="2F5A920F">
        <w:rPr>
          <w:lang w:val="sr-Latn-CS"/>
        </w:rPr>
        <w:t>, a korisnici razmenjivali iskustva preko foruma.</w:t>
      </w:r>
    </w:p>
    <w:p w14:paraId="06523079" w14:textId="77777777"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 w:rsidRPr="2F5A920F">
        <w:rPr>
          <w:lang w:val="sr-Latn-CS"/>
        </w:rPr>
        <w:lastRenderedPageBreak/>
        <w:t>Znanja i veštine potrebne za izradu projekta</w:t>
      </w:r>
      <w:bookmarkEnd w:id="5"/>
    </w:p>
    <w:p w14:paraId="1A1A534C" w14:textId="7F812755" w:rsidR="000D1C27" w:rsidRDefault="00BE2837" w:rsidP="00D96EF7">
      <w:pPr>
        <w:pStyle w:val="BodyText"/>
        <w:rPr>
          <w:lang w:val="sr-Latn-CS"/>
        </w:rPr>
      </w:pPr>
      <w:r w:rsidRPr="58A0C0E2">
        <w:rPr>
          <w:lang w:val="sr-Latn-CS"/>
        </w:rPr>
        <w:t xml:space="preserve">Potrebna znanja projketnog tima uključuju dobro poznavanje programskog jezika JavaScript i rada u .NET </w:t>
      </w:r>
      <w:r w:rsidR="00B2365B">
        <w:rPr>
          <w:lang w:val="sr-Latn-CS"/>
        </w:rPr>
        <w:t xml:space="preserve">Entity </w:t>
      </w:r>
      <w:r w:rsidR="00255ADF">
        <w:rPr>
          <w:lang w:val="sr-Latn-CS"/>
        </w:rPr>
        <w:t>F</w:t>
      </w:r>
      <w:r w:rsidRPr="58A0C0E2">
        <w:rPr>
          <w:lang w:val="sr-Latn-CS"/>
        </w:rPr>
        <w:t>ramework-u.</w:t>
      </w:r>
    </w:p>
    <w:p w14:paraId="7EFA4D11" w14:textId="77777777" w:rsidR="4103A256" w:rsidRDefault="4103A256" w:rsidP="58A0C0E2">
      <w:pPr>
        <w:pStyle w:val="BodyText"/>
        <w:rPr>
          <w:lang w:val="sr-Latn-CS"/>
        </w:rPr>
      </w:pPr>
      <w:r w:rsidRPr="2F5A920F">
        <w:rPr>
          <w:lang w:val="sr-Latn-CS"/>
        </w:rPr>
        <w:t>Članovi tima poseduju osnovno znanje iz Web programiranja</w:t>
      </w:r>
      <w:r w:rsidR="1B214313" w:rsidRPr="2F5A920F">
        <w:rPr>
          <w:lang w:val="sr-Latn-CS"/>
        </w:rPr>
        <w:t xml:space="preserve">, objektno orijentisanog </w:t>
      </w:r>
      <w:r w:rsidR="3C76C161" w:rsidRPr="2F5A920F">
        <w:rPr>
          <w:lang w:val="sr-Latn-CS"/>
        </w:rPr>
        <w:t>programiranja i</w:t>
      </w:r>
      <w:r w:rsidR="1B214313" w:rsidRPr="2F5A920F">
        <w:rPr>
          <w:lang w:val="sr-Latn-CS"/>
        </w:rPr>
        <w:t xml:space="preserve"> rada sa bazama podataka</w:t>
      </w:r>
      <w:r w:rsidR="00AB56F0">
        <w:rPr>
          <w:lang w:val="sr-Latn-CS"/>
        </w:rPr>
        <w:t xml:space="preserve"> </w:t>
      </w:r>
      <w:r w:rsidRPr="2F5A920F">
        <w:rPr>
          <w:lang w:val="sr-Latn-CS"/>
        </w:rPr>
        <w:t xml:space="preserve">stečeno </w:t>
      </w:r>
      <w:r w:rsidR="6156E24F" w:rsidRPr="2F5A920F">
        <w:rPr>
          <w:lang w:val="sr-Latn-CS"/>
        </w:rPr>
        <w:t>na kurs</w:t>
      </w:r>
      <w:r w:rsidR="68EB5968" w:rsidRPr="2F5A920F">
        <w:rPr>
          <w:lang w:val="sr-Latn-CS"/>
        </w:rPr>
        <w:t>evima fakulteta.</w:t>
      </w:r>
    </w:p>
    <w:p w14:paraId="636B89CC" w14:textId="77777777" w:rsidR="00BE2837" w:rsidRDefault="68EB5968" w:rsidP="00D96EF7">
      <w:pPr>
        <w:pStyle w:val="BodyText"/>
        <w:rPr>
          <w:lang w:val="sr-Latn-CS"/>
        </w:rPr>
      </w:pPr>
      <w:r w:rsidRPr="2F5A920F">
        <w:rPr>
          <w:lang w:val="sr-Latn-CS"/>
        </w:rPr>
        <w:t>Rizici za uspešnu realizaciju projekta mogu biti n</w:t>
      </w:r>
      <w:r w:rsidR="53E04429" w:rsidRPr="2F5A920F">
        <w:rPr>
          <w:lang w:val="sr-Latn-CS"/>
        </w:rPr>
        <w:t>edovoljno vremena</w:t>
      </w:r>
      <w:r w:rsidR="0095184B">
        <w:rPr>
          <w:lang w:val="sr-Latn-CS"/>
        </w:rPr>
        <w:t xml:space="preserve"> </w:t>
      </w:r>
      <w:r w:rsidR="1A09F987" w:rsidRPr="2F5A920F">
        <w:rPr>
          <w:lang w:val="sr-Latn-CS"/>
        </w:rPr>
        <w:t>posvećenog izradi projekta</w:t>
      </w:r>
      <w:r w:rsidR="53E04429" w:rsidRPr="2F5A920F">
        <w:rPr>
          <w:lang w:val="sr-Latn-CS"/>
        </w:rPr>
        <w:t xml:space="preserve">, </w:t>
      </w:r>
      <w:r w:rsidR="0985C5FD" w:rsidRPr="2F5A920F">
        <w:rPr>
          <w:lang w:val="sr-Latn-CS"/>
        </w:rPr>
        <w:t>dodatne obaveze</w:t>
      </w:r>
      <w:r w:rsidR="4876F4B6" w:rsidRPr="2F5A920F">
        <w:rPr>
          <w:lang w:val="sr-Latn-CS"/>
        </w:rPr>
        <w:t xml:space="preserve"> na fakultetu</w:t>
      </w:r>
      <w:r w:rsidR="0985C5FD" w:rsidRPr="2F5A920F">
        <w:rPr>
          <w:lang w:val="sr-Latn-CS"/>
        </w:rPr>
        <w:t xml:space="preserve"> pored projekta</w:t>
      </w:r>
      <w:r w:rsidR="28C5B25C" w:rsidRPr="2F5A920F">
        <w:rPr>
          <w:lang w:val="sr-Latn-CS"/>
        </w:rPr>
        <w:t xml:space="preserve"> i poteškoća pri implementaciji nekih od </w:t>
      </w:r>
      <w:r w:rsidR="689E98F0" w:rsidRPr="2F5A920F">
        <w:rPr>
          <w:lang w:val="sr-Latn-CS"/>
        </w:rPr>
        <w:t>funkcionalnosti</w:t>
      </w:r>
      <w:r w:rsidR="6D8B069C" w:rsidRPr="2F5A920F">
        <w:rPr>
          <w:lang w:val="sr-Latn-CS"/>
        </w:rPr>
        <w:t xml:space="preserve"> aplikacije. </w:t>
      </w:r>
    </w:p>
    <w:p w14:paraId="2F92446E" w14:textId="77777777" w:rsidR="00BE2837" w:rsidRDefault="00BE2837" w:rsidP="00D96EF7">
      <w:pPr>
        <w:pStyle w:val="BodyText"/>
        <w:rPr>
          <w:lang w:val="sr-Latn-CS"/>
        </w:rPr>
      </w:pPr>
    </w:p>
    <w:p w14:paraId="19580A54" w14:textId="77777777" w:rsidR="005A054F" w:rsidRPr="006F61C6" w:rsidRDefault="00835400" w:rsidP="00FF166E">
      <w:pPr>
        <w:pStyle w:val="Heading1"/>
        <w:spacing w:after="240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14:paraId="2C316823" w14:textId="77777777" w:rsidR="5DE819E6" w:rsidRDefault="5DE819E6" w:rsidP="00FF166E">
      <w:pPr>
        <w:pStyle w:val="BodyText"/>
        <w:spacing w:after="240"/>
        <w:rPr>
          <w:lang w:val="sr-Latn-CS"/>
        </w:rPr>
      </w:pPr>
      <w:r w:rsidRPr="58A0C0E2">
        <w:rPr>
          <w:lang w:val="sr-Latn-CS"/>
        </w:rPr>
        <w:t>Ciljevi članova tima:</w:t>
      </w:r>
    </w:p>
    <w:p w14:paraId="7E74CE58" w14:textId="77777777" w:rsidR="002A7DE2" w:rsidRDefault="002A7DE2" w:rsidP="00835400">
      <w:pPr>
        <w:pStyle w:val="BodyText"/>
        <w:rPr>
          <w:lang w:val="sr-Latn-CS"/>
        </w:rPr>
      </w:pPr>
      <w:r>
        <w:rPr>
          <w:lang w:val="sr-Latn-CS"/>
        </w:rPr>
        <w:t>Bojana</w:t>
      </w:r>
    </w:p>
    <w:p w14:paraId="621CF8AF" w14:textId="77777777" w:rsidR="00E3281E" w:rsidRPr="00860A0D" w:rsidRDefault="002A7DE2" w:rsidP="00860A0D">
      <w:pPr>
        <w:pStyle w:val="BodyText"/>
        <w:numPr>
          <w:ilvl w:val="0"/>
          <w:numId w:val="22"/>
        </w:numPr>
        <w:rPr>
          <w:lang w:val="sr-Latn-CS"/>
        </w:rPr>
      </w:pPr>
      <w:r w:rsidRPr="2F5A920F">
        <w:rPr>
          <w:lang w:val="sr-Latn-CS"/>
        </w:rPr>
        <w:t>Unapređ</w:t>
      </w:r>
      <w:r w:rsidR="00860A0D">
        <w:rPr>
          <w:lang w:val="sr-Latn-CS"/>
        </w:rPr>
        <w:t>enje znanja iz Web programiranja</w:t>
      </w:r>
    </w:p>
    <w:p w14:paraId="0C7D2F03" w14:textId="77777777" w:rsidR="00A8193D" w:rsidRPr="00860A0D" w:rsidRDefault="00A8193D" w:rsidP="00E3281E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U</w:t>
      </w:r>
      <w:r>
        <w:t>čenje procesa projektovanja softvera</w:t>
      </w:r>
    </w:p>
    <w:p w14:paraId="39814CF9" w14:textId="77777777" w:rsidR="00860A0D" w:rsidRPr="00A8193D" w:rsidRDefault="00860A0D" w:rsidP="00E3281E">
      <w:pPr>
        <w:pStyle w:val="BodyText"/>
        <w:numPr>
          <w:ilvl w:val="0"/>
          <w:numId w:val="22"/>
        </w:numPr>
        <w:rPr>
          <w:lang w:val="sr-Latn-CS"/>
        </w:rPr>
      </w:pPr>
      <w:r>
        <w:t>Polaganje ispita</w:t>
      </w:r>
    </w:p>
    <w:p w14:paraId="3072BFDA" w14:textId="23D96B43" w:rsidR="00A8193D" w:rsidRDefault="005C49A1" w:rsidP="00E3281E">
      <w:pPr>
        <w:pStyle w:val="BodyText"/>
        <w:numPr>
          <w:ilvl w:val="0"/>
          <w:numId w:val="22"/>
        </w:numPr>
        <w:rPr>
          <w:lang w:val="sr-Latn-CS"/>
        </w:rPr>
      </w:pPr>
      <w:r>
        <w:t>Praktič</w:t>
      </w:r>
      <w:r w:rsidR="00A8193D">
        <w:t xml:space="preserve">na primena stečenog znanja </w:t>
      </w:r>
    </w:p>
    <w:p w14:paraId="3D36EE67" w14:textId="77777777" w:rsidR="00BE2837" w:rsidRDefault="002A7DE2" w:rsidP="00835400">
      <w:pPr>
        <w:pStyle w:val="BodyText"/>
        <w:rPr>
          <w:lang w:val="sr-Latn-CS"/>
        </w:rPr>
      </w:pPr>
      <w:r w:rsidRPr="58A0C0E2">
        <w:rPr>
          <w:lang w:val="sr-Latn-CS"/>
        </w:rPr>
        <w:t>Nina</w:t>
      </w:r>
    </w:p>
    <w:p w14:paraId="7F64C7F2" w14:textId="77777777" w:rsidR="1A16B13E" w:rsidRDefault="1A16B13E" w:rsidP="58A0C0E2">
      <w:pPr>
        <w:pStyle w:val="BodyText"/>
        <w:numPr>
          <w:ilvl w:val="0"/>
          <w:numId w:val="22"/>
        </w:numPr>
        <w:rPr>
          <w:lang w:val="sr-Latn-CS"/>
        </w:rPr>
      </w:pPr>
      <w:r w:rsidRPr="2F5A920F">
        <w:rPr>
          <w:lang w:val="sr-Latn-CS"/>
        </w:rPr>
        <w:t>Unapređenje znanja iz Web programiranja</w:t>
      </w:r>
    </w:p>
    <w:p w14:paraId="585789A5" w14:textId="77777777" w:rsidR="1A16B13E" w:rsidRDefault="1A16B13E" w:rsidP="58A0C0E2">
      <w:pPr>
        <w:pStyle w:val="BodyText"/>
        <w:numPr>
          <w:ilvl w:val="1"/>
          <w:numId w:val="7"/>
        </w:numPr>
        <w:rPr>
          <w:lang w:val="sr-Latn-CS"/>
        </w:rPr>
      </w:pPr>
      <w:r w:rsidRPr="2F5A920F">
        <w:rPr>
          <w:lang w:val="sr-Latn-CS"/>
        </w:rPr>
        <w:t>Sticanje iskustva u grupnom radu</w:t>
      </w:r>
    </w:p>
    <w:p w14:paraId="31486D2A" w14:textId="77777777" w:rsidR="62DF3113" w:rsidRDefault="62DF3113" w:rsidP="58A0C0E2">
      <w:pPr>
        <w:pStyle w:val="BodyText"/>
        <w:numPr>
          <w:ilvl w:val="1"/>
          <w:numId w:val="7"/>
        </w:numPr>
        <w:rPr>
          <w:lang w:val="sr-Latn-CS"/>
        </w:rPr>
      </w:pPr>
      <w:r w:rsidRPr="2F5A920F">
        <w:rPr>
          <w:lang w:val="sr-Latn-CS"/>
        </w:rPr>
        <w:t>Učenje procesa projektovanja softvera</w:t>
      </w:r>
    </w:p>
    <w:p w14:paraId="42909F27" w14:textId="77777777" w:rsidR="1A16B13E" w:rsidRDefault="1A16B13E" w:rsidP="58A0C0E2">
      <w:pPr>
        <w:pStyle w:val="BodyText"/>
        <w:numPr>
          <w:ilvl w:val="1"/>
          <w:numId w:val="7"/>
        </w:numPr>
        <w:rPr>
          <w:lang w:val="sr-Latn-CS"/>
        </w:rPr>
      </w:pPr>
      <w:r w:rsidRPr="2F5A920F">
        <w:rPr>
          <w:lang w:val="sr-Latn-CS"/>
        </w:rPr>
        <w:t>Polaganje ispita</w:t>
      </w:r>
    </w:p>
    <w:p w14:paraId="41366C2A" w14:textId="77777777" w:rsidR="00E3281E" w:rsidRDefault="00E3281E" w:rsidP="00835400">
      <w:pPr>
        <w:pStyle w:val="BodyText"/>
        <w:rPr>
          <w:lang w:val="sr-Latn-CS"/>
        </w:rPr>
      </w:pPr>
      <w:r w:rsidRPr="2F5A920F">
        <w:rPr>
          <w:lang w:val="sr-Latn-CS"/>
        </w:rPr>
        <w:t>Mladen</w:t>
      </w:r>
    </w:p>
    <w:p w14:paraId="5FE06EA8" w14:textId="77777777" w:rsidR="3F9CF4FE" w:rsidRDefault="3F9CF4FE" w:rsidP="2F5A920F">
      <w:pPr>
        <w:pStyle w:val="BodyText"/>
        <w:numPr>
          <w:ilvl w:val="1"/>
          <w:numId w:val="4"/>
        </w:numPr>
        <w:rPr>
          <w:lang w:val="sr-Latn-CS"/>
        </w:rPr>
      </w:pPr>
      <w:r w:rsidRPr="2F5A920F">
        <w:rPr>
          <w:lang w:val="sr-Latn-CS"/>
        </w:rPr>
        <w:t>Unapređenje znanja iz Web programiranja</w:t>
      </w:r>
    </w:p>
    <w:p w14:paraId="40021659" w14:textId="77777777" w:rsidR="224D388E" w:rsidRDefault="224D388E" w:rsidP="2F5A920F">
      <w:pPr>
        <w:pStyle w:val="BodyText"/>
        <w:numPr>
          <w:ilvl w:val="1"/>
          <w:numId w:val="4"/>
        </w:numPr>
        <w:rPr>
          <w:lang w:val="sr-Latn-CS"/>
        </w:rPr>
      </w:pPr>
      <w:r w:rsidRPr="2F5A920F">
        <w:rPr>
          <w:lang w:val="sr-Latn-CS"/>
        </w:rPr>
        <w:t>Sticanje dodatnog iskustva u radu sa bazama podataka</w:t>
      </w:r>
    </w:p>
    <w:p w14:paraId="2B201CB7" w14:textId="77777777" w:rsidR="3F9CF4FE" w:rsidRDefault="3F9CF4FE" w:rsidP="2F5A920F">
      <w:pPr>
        <w:pStyle w:val="BodyText"/>
        <w:numPr>
          <w:ilvl w:val="1"/>
          <w:numId w:val="4"/>
        </w:numPr>
        <w:rPr>
          <w:lang w:val="sr-Latn-CS"/>
        </w:rPr>
      </w:pPr>
      <w:r w:rsidRPr="2F5A920F">
        <w:rPr>
          <w:lang w:val="sr-Latn-CS"/>
        </w:rPr>
        <w:t>Sticanje iskustva u i</w:t>
      </w:r>
      <w:r w:rsidR="131F540B" w:rsidRPr="2F5A920F">
        <w:rPr>
          <w:lang w:val="sr-Latn-CS"/>
        </w:rPr>
        <w:t>z</w:t>
      </w:r>
      <w:r w:rsidRPr="2F5A920F">
        <w:rPr>
          <w:lang w:val="sr-Latn-CS"/>
        </w:rPr>
        <w:t>radi projekta u timskom okruženju</w:t>
      </w:r>
    </w:p>
    <w:p w14:paraId="09FA5DCB" w14:textId="77777777" w:rsidR="2C012891" w:rsidRDefault="2C012891" w:rsidP="2F5A920F">
      <w:pPr>
        <w:pStyle w:val="BodyText"/>
        <w:numPr>
          <w:ilvl w:val="1"/>
          <w:numId w:val="4"/>
        </w:numPr>
        <w:rPr>
          <w:lang w:val="sr-Latn-CS"/>
        </w:rPr>
      </w:pPr>
      <w:r w:rsidRPr="2F5A920F">
        <w:rPr>
          <w:lang w:val="sr-Latn-CS"/>
        </w:rPr>
        <w:t>Polaganje ispita</w:t>
      </w:r>
    </w:p>
    <w:p w14:paraId="64ECE8E5" w14:textId="3206D0EF" w:rsidR="00E3281E" w:rsidRDefault="00E3281E" w:rsidP="00835400">
      <w:pPr>
        <w:pStyle w:val="BodyText"/>
        <w:rPr>
          <w:lang w:val="sr-Latn-CS"/>
        </w:rPr>
      </w:pPr>
      <w:r w:rsidRPr="58A0C0E2">
        <w:rPr>
          <w:lang w:val="sr-Latn-CS"/>
        </w:rPr>
        <w:t>Petar</w:t>
      </w:r>
    </w:p>
    <w:p w14:paraId="4A8A2B9A" w14:textId="4519ADF1" w:rsidR="00676FF0" w:rsidRDefault="00676FF0" w:rsidP="00676FF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Unapre</w:t>
      </w:r>
      <w:r w:rsidR="00FF166E">
        <w:rPr>
          <w:lang w:val="sr-Latn-CS"/>
        </w:rPr>
        <w:t>đe</w:t>
      </w:r>
      <w:r>
        <w:rPr>
          <w:lang w:val="sr-Latn-CS"/>
        </w:rPr>
        <w:t>nje znanja iz Web programiranja</w:t>
      </w:r>
    </w:p>
    <w:p w14:paraId="489D1E47" w14:textId="5FF02D1D" w:rsidR="00676FF0" w:rsidRDefault="00676FF0" w:rsidP="00676FF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Sticanje iskustva u izradi projekta u timskom okruzenju</w:t>
      </w:r>
    </w:p>
    <w:p w14:paraId="1BFFAD9E" w14:textId="1543E5E0" w:rsidR="00676FF0" w:rsidRDefault="002E4876" w:rsidP="00676FF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Praktična primena steč</w:t>
      </w:r>
      <w:r w:rsidR="00676FF0">
        <w:rPr>
          <w:lang w:val="sr-Latn-CS"/>
        </w:rPr>
        <w:t xml:space="preserve">enog znanja </w:t>
      </w:r>
    </w:p>
    <w:p w14:paraId="369E7425" w14:textId="61ABABFC" w:rsidR="00676FF0" w:rsidRPr="00D96EF7" w:rsidRDefault="00676FF0" w:rsidP="00676FF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Polaganje ispita</w:t>
      </w:r>
    </w:p>
    <w:p w14:paraId="6FAF8336" w14:textId="77777777" w:rsidR="58A0C0E2" w:rsidRDefault="58A0C0E2" w:rsidP="58A0C0E2">
      <w:pPr>
        <w:pStyle w:val="BodyText"/>
        <w:rPr>
          <w:lang w:val="sr-Latn-CS"/>
        </w:rPr>
      </w:pPr>
    </w:p>
    <w:p w14:paraId="3B49AFA5" w14:textId="77777777" w:rsidR="6E4AFF08" w:rsidRDefault="6E4AFF08" w:rsidP="00FF166E">
      <w:pPr>
        <w:pStyle w:val="BodyText"/>
        <w:spacing w:after="240"/>
        <w:rPr>
          <w:lang w:val="sr-Latn-CS"/>
        </w:rPr>
      </w:pPr>
      <w:r w:rsidRPr="58A0C0E2">
        <w:rPr>
          <w:lang w:val="sr-Latn-CS"/>
        </w:rPr>
        <w:t>Osobine članova tima (tip ličnosti):</w:t>
      </w:r>
    </w:p>
    <w:p w14:paraId="14E41EB1" w14:textId="77777777" w:rsidR="6E4AFF08" w:rsidRDefault="6E4AFF08" w:rsidP="58A0C0E2">
      <w:pPr>
        <w:pStyle w:val="BodyText"/>
        <w:rPr>
          <w:lang w:val="sr-Latn-CS"/>
        </w:rPr>
      </w:pPr>
      <w:r w:rsidRPr="2F5A920F">
        <w:rPr>
          <w:lang w:val="sr-Latn-CS"/>
        </w:rPr>
        <w:t>Bojana</w:t>
      </w:r>
    </w:p>
    <w:p w14:paraId="0E7A264C" w14:textId="77777777" w:rsidR="4DFBE663" w:rsidRDefault="4DFBE663" w:rsidP="2F5A920F">
      <w:pPr>
        <w:pStyle w:val="BodyText"/>
        <w:numPr>
          <w:ilvl w:val="1"/>
          <w:numId w:val="2"/>
        </w:numPr>
        <w:rPr>
          <w:lang w:val="sr-Latn-CS"/>
        </w:rPr>
      </w:pPr>
      <w:r w:rsidRPr="2F5A920F">
        <w:rPr>
          <w:lang w:val="sr-Latn-CS"/>
        </w:rPr>
        <w:t>Ličnost motivisana komunikacijom</w:t>
      </w:r>
    </w:p>
    <w:p w14:paraId="7F1BFBB6" w14:textId="77777777" w:rsidR="0003441E" w:rsidRDefault="0003441E" w:rsidP="0003441E">
      <w:pPr>
        <w:pStyle w:val="BodyText"/>
        <w:numPr>
          <w:ilvl w:val="1"/>
          <w:numId w:val="2"/>
        </w:numPr>
        <w:rPr>
          <w:lang w:val="sr-Latn-CS"/>
        </w:rPr>
      </w:pPr>
      <w:r w:rsidRPr="2F5A920F">
        <w:rPr>
          <w:lang w:val="sr-Latn-CS"/>
        </w:rPr>
        <w:t>Logički tip</w:t>
      </w:r>
    </w:p>
    <w:p w14:paraId="6F94679B" w14:textId="77777777" w:rsidR="6E4AFF08" w:rsidRDefault="6E4AFF08" w:rsidP="58A0C0E2">
      <w:pPr>
        <w:pStyle w:val="BodyText"/>
        <w:rPr>
          <w:lang w:val="sr-Latn-CS"/>
        </w:rPr>
      </w:pPr>
      <w:r w:rsidRPr="58A0C0E2">
        <w:rPr>
          <w:lang w:val="sr-Latn-CS"/>
        </w:rPr>
        <w:lastRenderedPageBreak/>
        <w:t>Nina</w:t>
      </w:r>
    </w:p>
    <w:p w14:paraId="2B579421" w14:textId="77777777" w:rsidR="58A0C0E2" w:rsidRDefault="6240AA0F" w:rsidP="58A0C0E2">
      <w:pPr>
        <w:pStyle w:val="BodyText"/>
        <w:numPr>
          <w:ilvl w:val="1"/>
          <w:numId w:val="6"/>
        </w:numPr>
        <w:rPr>
          <w:lang w:val="sr-Latn-CS"/>
        </w:rPr>
      </w:pPr>
      <w:r w:rsidRPr="2F5A920F">
        <w:rPr>
          <w:lang w:val="sr-Latn-CS"/>
        </w:rPr>
        <w:t>Ličnost motivisana zadatkom</w:t>
      </w:r>
    </w:p>
    <w:p w14:paraId="59DA8257" w14:textId="77777777" w:rsidR="6240AA0F" w:rsidRDefault="6240AA0F" w:rsidP="2F5A920F">
      <w:pPr>
        <w:pStyle w:val="BodyText"/>
        <w:numPr>
          <w:ilvl w:val="1"/>
          <w:numId w:val="6"/>
        </w:numPr>
        <w:rPr>
          <w:lang w:val="sr-Latn-CS"/>
        </w:rPr>
      </w:pPr>
      <w:r w:rsidRPr="2F5A920F">
        <w:rPr>
          <w:lang w:val="sr-Latn-CS"/>
        </w:rPr>
        <w:t>Kreativni tip</w:t>
      </w:r>
    </w:p>
    <w:p w14:paraId="2EC720F8" w14:textId="77777777" w:rsidR="6E4AFF08" w:rsidRDefault="6E4AFF08" w:rsidP="58A0C0E2">
      <w:pPr>
        <w:pStyle w:val="BodyText"/>
        <w:rPr>
          <w:lang w:val="sr-Latn-CS"/>
        </w:rPr>
      </w:pPr>
      <w:r w:rsidRPr="2F5A920F">
        <w:rPr>
          <w:lang w:val="sr-Latn-CS"/>
        </w:rPr>
        <w:t>Mladen</w:t>
      </w:r>
    </w:p>
    <w:p w14:paraId="28488A02" w14:textId="77777777" w:rsidR="660981F5" w:rsidRDefault="660981F5" w:rsidP="2F5A920F">
      <w:pPr>
        <w:pStyle w:val="BodyText"/>
        <w:numPr>
          <w:ilvl w:val="1"/>
          <w:numId w:val="3"/>
        </w:numPr>
        <w:rPr>
          <w:lang w:val="sr-Latn-CS"/>
        </w:rPr>
      </w:pPr>
      <w:r w:rsidRPr="2F5A920F">
        <w:rPr>
          <w:lang w:val="sr-Latn-CS"/>
        </w:rPr>
        <w:t>Ličnost motivisana zadatkom</w:t>
      </w:r>
    </w:p>
    <w:p w14:paraId="01E3463F" w14:textId="77777777" w:rsidR="660981F5" w:rsidRDefault="660981F5" w:rsidP="2F5A920F">
      <w:pPr>
        <w:pStyle w:val="BodyText"/>
        <w:numPr>
          <w:ilvl w:val="1"/>
          <w:numId w:val="3"/>
        </w:numPr>
        <w:rPr>
          <w:lang w:val="sr-Latn-CS"/>
        </w:rPr>
      </w:pPr>
      <w:r w:rsidRPr="2F5A920F">
        <w:rPr>
          <w:lang w:val="sr-Latn-CS"/>
        </w:rPr>
        <w:t>Logički tip</w:t>
      </w:r>
    </w:p>
    <w:p w14:paraId="070A985C" w14:textId="77777777" w:rsidR="6E4AFF08" w:rsidRDefault="6E4AFF08" w:rsidP="58A0C0E2">
      <w:pPr>
        <w:pStyle w:val="BodyText"/>
        <w:rPr>
          <w:lang w:val="sr-Latn-CS"/>
        </w:rPr>
      </w:pPr>
      <w:r w:rsidRPr="2F5A920F">
        <w:rPr>
          <w:lang w:val="sr-Latn-CS"/>
        </w:rPr>
        <w:t>Petar</w:t>
      </w:r>
    </w:p>
    <w:p w14:paraId="3C83C11D" w14:textId="11F1DDF5" w:rsidR="7028457C" w:rsidRDefault="7028457C" w:rsidP="2F5A920F">
      <w:pPr>
        <w:pStyle w:val="BodyText"/>
        <w:numPr>
          <w:ilvl w:val="1"/>
          <w:numId w:val="1"/>
        </w:numPr>
        <w:rPr>
          <w:lang w:val="sr-Latn-CS"/>
        </w:rPr>
      </w:pPr>
      <w:r w:rsidRPr="2F5A920F">
        <w:rPr>
          <w:lang w:val="sr-Latn-CS"/>
        </w:rPr>
        <w:t>Ličnost motivisana zadatkom</w:t>
      </w:r>
    </w:p>
    <w:p w14:paraId="06DCB9B4" w14:textId="271CAE52" w:rsidR="00676FF0" w:rsidRDefault="00676FF0" w:rsidP="2F5A920F">
      <w:pPr>
        <w:pStyle w:val="BodyText"/>
        <w:numPr>
          <w:ilvl w:val="1"/>
          <w:numId w:val="1"/>
        </w:numPr>
        <w:rPr>
          <w:lang w:val="sr-Latn-CS"/>
        </w:rPr>
      </w:pPr>
      <w:r>
        <w:rPr>
          <w:lang w:val="sr-Latn-CS"/>
        </w:rPr>
        <w:t>Logicki tip</w:t>
      </w:r>
    </w:p>
    <w:p w14:paraId="45ACEBEC" w14:textId="77777777" w:rsidR="00E3281E" w:rsidRPr="00E3281E" w:rsidRDefault="00835400" w:rsidP="00E3281E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14:paraId="15E3A064" w14:textId="5C57559D" w:rsidR="00E3281E" w:rsidRDefault="00E3281E" w:rsidP="00E3281E">
      <w:pPr>
        <w:pStyle w:val="BodyText"/>
      </w:pPr>
      <w:r>
        <w:t>Inicijator kona</w:t>
      </w:r>
      <w:r w:rsidR="00F817F2">
        <w:t>čne ideje projekta, kreativnost i</w:t>
      </w:r>
      <w:r>
        <w:t xml:space="preserve"> organizacione sposobnosti su</w:t>
      </w:r>
      <w:r w:rsidR="002E4876">
        <w:t xml:space="preserve"> bili</w:t>
      </w:r>
      <w:r>
        <w:t xml:space="preserve"> kriterijumi po kojima smo izabrali vođu tima</w:t>
      </w:r>
      <w:r w:rsidR="002E4876">
        <w:t>.</w:t>
      </w:r>
    </w:p>
    <w:p w14:paraId="588CE622" w14:textId="77777777" w:rsidR="002A7DE2" w:rsidRPr="002A7DE2" w:rsidRDefault="00D62E1E" w:rsidP="002A7DE2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t>Komunikacija</w:t>
      </w:r>
      <w:bookmarkEnd w:id="8"/>
    </w:p>
    <w:p w14:paraId="30657CF8" w14:textId="77777777" w:rsidR="002A7DE2" w:rsidRDefault="002A7DE2" w:rsidP="00D62E1E">
      <w:pPr>
        <w:pStyle w:val="BodyText"/>
        <w:rPr>
          <w:lang w:val="sr-Latn-CS"/>
        </w:rPr>
      </w:pPr>
      <w:r>
        <w:rPr>
          <w:lang w:val="sr-Latn-CS"/>
        </w:rPr>
        <w:t>Načini komunikacije: Sastanci uživo, Skype, Facebook Messenger</w:t>
      </w:r>
    </w:p>
    <w:p w14:paraId="40780F09" w14:textId="7603E53B" w:rsidR="002A7DE2" w:rsidRDefault="002A7DE2" w:rsidP="00D62E1E">
      <w:pPr>
        <w:pStyle w:val="BodyText"/>
        <w:rPr>
          <w:lang w:val="sr-Latn-CS"/>
        </w:rPr>
      </w:pPr>
      <w:r>
        <w:rPr>
          <w:lang w:val="sr-Latn-CS"/>
        </w:rPr>
        <w:t>Nač</w:t>
      </w:r>
      <w:r w:rsidR="002E4876">
        <w:rPr>
          <w:lang w:val="sr-Latn-CS"/>
        </w:rPr>
        <w:t>ini održavanja sastanaka: Uživo ili</w:t>
      </w:r>
      <w:r>
        <w:rPr>
          <w:lang w:val="sr-Latn-CS"/>
        </w:rPr>
        <w:t xml:space="preserve"> putem konferencijskog poziva</w:t>
      </w:r>
    </w:p>
    <w:p w14:paraId="58E5970C" w14:textId="36DDCCD8" w:rsidR="00D62E1E" w:rsidRDefault="002E4876" w:rsidP="00D62E1E">
      <w:pPr>
        <w:pStyle w:val="BodyText"/>
        <w:rPr>
          <w:lang w:val="sr-Latn-CS"/>
        </w:rPr>
      </w:pPr>
      <w:r>
        <w:rPr>
          <w:lang w:val="sr-Latn-CS"/>
        </w:rPr>
        <w:t>Način razmene podataka: P</w:t>
      </w:r>
      <w:r w:rsidR="002A7DE2">
        <w:rPr>
          <w:lang w:val="sr-Latn-CS"/>
        </w:rPr>
        <w:t xml:space="preserve">reko </w:t>
      </w:r>
      <w:r>
        <w:rPr>
          <w:lang w:val="sr-Latn-CS"/>
        </w:rPr>
        <w:t>aplikacije BitBucket</w:t>
      </w:r>
    </w:p>
    <w:p w14:paraId="7AE08BD6" w14:textId="77777777" w:rsidR="00835400" w:rsidRPr="006F61C6" w:rsidRDefault="00835400" w:rsidP="00835400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14:paraId="136180D7" w14:textId="5A20E189" w:rsidR="002343C5" w:rsidRPr="00E3281E" w:rsidRDefault="002E4876" w:rsidP="00E3281E">
      <w:pPr>
        <w:pStyle w:val="BodyText"/>
      </w:pPr>
      <w:r>
        <w:t xml:space="preserve">Na izradi projekta planiramo da izdvojimo </w:t>
      </w:r>
      <w:r w:rsidR="002A7DE2">
        <w:t xml:space="preserve">4-5 sati nedeljno na timskim sastancima i još </w:t>
      </w:r>
      <w:r>
        <w:t>po 4-5 sati nedeljno individualnog</w:t>
      </w:r>
      <w:r w:rsidR="002A7DE2">
        <w:t xml:space="preserve"> rada</w:t>
      </w:r>
      <w:r>
        <w:t>.</w:t>
      </w:r>
    </w:p>
    <w:sectPr w:rsidR="002343C5" w:rsidRPr="00E3281E" w:rsidSect="003760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FC782" w14:textId="77777777" w:rsidR="009F5CB7" w:rsidRDefault="009F5CB7">
      <w:r>
        <w:separator/>
      </w:r>
    </w:p>
  </w:endnote>
  <w:endnote w:type="continuationSeparator" w:id="0">
    <w:p w14:paraId="6825DE1F" w14:textId="77777777" w:rsidR="009F5CB7" w:rsidRDefault="009F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149EE" w14:textId="77777777" w:rsidR="002343C5" w:rsidRDefault="00416A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8E1BF6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5A920F" w14:paraId="5D7C30FE" w14:textId="77777777" w:rsidTr="2F5A920F">
      <w:tc>
        <w:tcPr>
          <w:tcW w:w="3120" w:type="dxa"/>
        </w:tcPr>
        <w:p w14:paraId="1D27B21C" w14:textId="77777777" w:rsidR="2F5A920F" w:rsidRDefault="2F5A920F" w:rsidP="2F5A920F">
          <w:pPr>
            <w:pStyle w:val="Header"/>
            <w:ind w:left="-115"/>
          </w:pPr>
        </w:p>
      </w:tc>
      <w:tc>
        <w:tcPr>
          <w:tcW w:w="3120" w:type="dxa"/>
        </w:tcPr>
        <w:p w14:paraId="16E89499" w14:textId="77777777" w:rsidR="2F5A920F" w:rsidRDefault="2F5A920F" w:rsidP="2F5A920F">
          <w:pPr>
            <w:pStyle w:val="Header"/>
            <w:jc w:val="center"/>
          </w:pPr>
        </w:p>
      </w:tc>
      <w:tc>
        <w:tcPr>
          <w:tcW w:w="3120" w:type="dxa"/>
        </w:tcPr>
        <w:p w14:paraId="73995C70" w14:textId="77777777" w:rsidR="2F5A920F" w:rsidRDefault="2F5A920F" w:rsidP="2F5A920F">
          <w:pPr>
            <w:pStyle w:val="Header"/>
            <w:ind w:right="-115"/>
            <w:jc w:val="right"/>
          </w:pPr>
        </w:p>
      </w:tc>
    </w:tr>
  </w:tbl>
  <w:p w14:paraId="0070674E" w14:textId="77777777" w:rsidR="2F5A920F" w:rsidRDefault="2F5A920F" w:rsidP="2F5A92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51D32B3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5244ABF8" w14:textId="77777777" w:rsidR="002343C5" w:rsidRPr="006D0694" w:rsidRDefault="002343C5">
          <w:pPr>
            <w:ind w:right="360"/>
            <w:rPr>
              <w:lang w:val="sr-Latn-CS"/>
            </w:rPr>
          </w:pP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2F861AEB" w14:textId="77777777" w:rsidR="002343C5" w:rsidRPr="006D0694" w:rsidRDefault="002343C5" w:rsidP="00E3281E">
          <w:pPr>
            <w:rPr>
              <w:lang w:val="sr-Latn-CS"/>
            </w:rPr>
          </w:pP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6C36A55" w14:textId="38D90C1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B86444">
            <w:rPr>
              <w:lang w:val="sr-Latn-CS"/>
            </w:rPr>
            <w:t xml:space="preserve"> </w:t>
          </w:r>
          <w:r w:rsidR="00416AC4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416AC4" w:rsidRPr="006D0694">
            <w:rPr>
              <w:rStyle w:val="PageNumber"/>
              <w:lang w:val="sr-Latn-CS"/>
            </w:rPr>
            <w:fldChar w:fldCharType="separate"/>
          </w:r>
          <w:r w:rsidR="003A2336">
            <w:rPr>
              <w:rStyle w:val="PageNumber"/>
              <w:noProof/>
              <w:lang w:val="sr-Latn-CS"/>
            </w:rPr>
            <w:t>2</w:t>
          </w:r>
          <w:r w:rsidR="00416AC4" w:rsidRPr="006D0694">
            <w:rPr>
              <w:rStyle w:val="PageNumber"/>
              <w:lang w:val="sr-Latn-CS"/>
            </w:rPr>
            <w:fldChar w:fldCharType="end"/>
          </w:r>
          <w:r w:rsidR="00B8644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B86444">
            <w:rPr>
              <w:rStyle w:val="PageNumber"/>
              <w:lang w:val="sr-Latn-CS"/>
            </w:rPr>
            <w:t xml:space="preserve"> </w:t>
          </w:r>
          <w:r w:rsidR="009F5CB7">
            <w:fldChar w:fldCharType="begin"/>
          </w:r>
          <w:r w:rsidR="009F5CB7">
            <w:instrText xml:space="preserve"> NUMPAGES  \* MERGEFORMAT </w:instrText>
          </w:r>
          <w:r w:rsidR="009F5CB7">
            <w:fldChar w:fldCharType="separate"/>
          </w:r>
          <w:r w:rsidR="003A2336" w:rsidRPr="003A2336">
            <w:rPr>
              <w:rStyle w:val="PageNumber"/>
              <w:noProof/>
              <w:lang w:val="sr-Latn-CS"/>
            </w:rPr>
            <w:t>6</w:t>
          </w:r>
          <w:r w:rsidR="009F5CB7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2D2E1C93" w14:textId="77777777" w:rsidR="002343C5" w:rsidRPr="006D0694" w:rsidRDefault="002343C5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B853E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A9925" w14:textId="77777777" w:rsidR="009F5CB7" w:rsidRDefault="009F5CB7">
      <w:r>
        <w:separator/>
      </w:r>
    </w:p>
  </w:footnote>
  <w:footnote w:type="continuationSeparator" w:id="0">
    <w:p w14:paraId="5D81129D" w14:textId="77777777" w:rsidR="009F5CB7" w:rsidRDefault="009F5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F10A0" w14:textId="77777777" w:rsidR="002343C5" w:rsidRDefault="002343C5">
    <w:pPr>
      <w:rPr>
        <w:sz w:val="24"/>
      </w:rPr>
    </w:pPr>
  </w:p>
  <w:p w14:paraId="0DCDB3C7" w14:textId="77777777" w:rsidR="002343C5" w:rsidRDefault="002343C5">
    <w:pPr>
      <w:pBdr>
        <w:top w:val="single" w:sz="6" w:space="1" w:color="auto"/>
      </w:pBdr>
      <w:rPr>
        <w:sz w:val="24"/>
      </w:rPr>
    </w:pPr>
  </w:p>
  <w:p w14:paraId="2776911E" w14:textId="77777777" w:rsidR="002343C5" w:rsidRPr="006F61C6" w:rsidRDefault="002343C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</w:p>
  <w:p w14:paraId="0AA9EBBE" w14:textId="3625C53E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33C58236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4AC12845" w14:textId="77777777">
      <w:tc>
        <w:tcPr>
          <w:tcW w:w="6379" w:type="dxa"/>
        </w:tcPr>
        <w:p w14:paraId="3D9E8367" w14:textId="77777777" w:rsidR="002343C5" w:rsidRPr="006D0694" w:rsidRDefault="002D42C8">
          <w:pPr>
            <w:rPr>
              <w:lang w:val="sr-Latn-CS"/>
            </w:rPr>
          </w:pPr>
          <w:r>
            <w:rPr>
              <w:lang w:val="sr-Latn-CS"/>
            </w:rPr>
            <w:t>GymBro</w:t>
          </w:r>
        </w:p>
      </w:tc>
      <w:tc>
        <w:tcPr>
          <w:tcW w:w="3179" w:type="dxa"/>
        </w:tcPr>
        <w:p w14:paraId="0523D579" w14:textId="77777777" w:rsidR="002343C5" w:rsidRPr="006D0694" w:rsidRDefault="006F61C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>Verzija</w:t>
          </w:r>
          <w:r w:rsidR="002343C5" w:rsidRPr="006D0694">
            <w:rPr>
              <w:lang w:val="sr-Latn-CS"/>
            </w:rPr>
            <w:t xml:space="preserve">:           </w:t>
          </w:r>
          <w:r w:rsidRPr="006D0694">
            <w:rPr>
              <w:lang w:val="sr-Latn-CS"/>
            </w:rPr>
            <w:t>1</w:t>
          </w:r>
          <w:r w:rsidR="002343C5" w:rsidRPr="006D0694">
            <w:rPr>
              <w:lang w:val="sr-Latn-CS"/>
            </w:rPr>
            <w:t>.0</w:t>
          </w:r>
        </w:p>
      </w:tc>
    </w:tr>
    <w:tr w:rsidR="002343C5" w:rsidRPr="006D0694" w14:paraId="609FCD72" w14:textId="77777777">
      <w:tc>
        <w:tcPr>
          <w:tcW w:w="6379" w:type="dxa"/>
        </w:tcPr>
        <w:p w14:paraId="6F32CA70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0A8D0FB2" w14:textId="77777777" w:rsidR="002343C5" w:rsidRPr="006D0694" w:rsidRDefault="006F61C6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>Datum</w:t>
          </w:r>
          <w:r w:rsidR="002343C5" w:rsidRPr="006D0694">
            <w:rPr>
              <w:lang w:val="sr-Latn-CS"/>
            </w:rPr>
            <w:t xml:space="preserve">: </w:t>
          </w:r>
          <w:r w:rsidR="002D42C8">
            <w:rPr>
              <w:lang w:val="sr-Latn-CS"/>
            </w:rPr>
            <w:t>26</w:t>
          </w:r>
          <w:r w:rsidRPr="006D0694">
            <w:rPr>
              <w:lang w:val="sr-Latn-CS"/>
            </w:rPr>
            <w:t>.0</w:t>
          </w:r>
          <w:r w:rsidR="00AB1DE2">
            <w:rPr>
              <w:lang w:val="sr-Latn-CS"/>
            </w:rPr>
            <w:t>2</w:t>
          </w:r>
          <w:r w:rsidRPr="006D0694">
            <w:rPr>
              <w:lang w:val="sr-Latn-CS"/>
            </w:rPr>
            <w:t>.20</w:t>
          </w:r>
          <w:r w:rsidR="002D42C8">
            <w:rPr>
              <w:lang w:val="sr-Latn-CS"/>
            </w:rPr>
            <w:t>20</w:t>
          </w:r>
          <w:r w:rsidRPr="006D0694">
            <w:rPr>
              <w:lang w:val="sr-Latn-CS"/>
            </w:rPr>
            <w:t>. god.</w:t>
          </w:r>
        </w:p>
      </w:tc>
    </w:tr>
  </w:tbl>
  <w:p w14:paraId="6D996794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D948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A5B078F"/>
    <w:multiLevelType w:val="hybridMultilevel"/>
    <w:tmpl w:val="4BFC8D28"/>
    <w:lvl w:ilvl="0" w:tplc="BC70C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029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988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07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0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49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2D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62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4D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BE54E3"/>
    <w:multiLevelType w:val="hybridMultilevel"/>
    <w:tmpl w:val="9578BC66"/>
    <w:lvl w:ilvl="0" w:tplc="0414E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C2C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060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29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25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CF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89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88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2F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22E0"/>
    <w:multiLevelType w:val="hybridMultilevel"/>
    <w:tmpl w:val="6C4E54DC"/>
    <w:lvl w:ilvl="0" w:tplc="001A4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C79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40E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40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AB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A2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0E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86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A9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CE0EF1"/>
    <w:multiLevelType w:val="hybridMultilevel"/>
    <w:tmpl w:val="E05E050E"/>
    <w:lvl w:ilvl="0" w:tplc="28803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2E8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127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4D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C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C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8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22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E4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B76B38"/>
    <w:multiLevelType w:val="hybridMultilevel"/>
    <w:tmpl w:val="07D0F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7C274C"/>
    <w:multiLevelType w:val="hybridMultilevel"/>
    <w:tmpl w:val="AB8237A6"/>
    <w:lvl w:ilvl="0" w:tplc="2E70F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28F3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3C8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AC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A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E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CF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24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A9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EF7A21"/>
    <w:multiLevelType w:val="hybridMultilevel"/>
    <w:tmpl w:val="55621EDC"/>
    <w:lvl w:ilvl="0" w:tplc="50B48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3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28E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A6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45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05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8B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E7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88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44D30C3"/>
    <w:multiLevelType w:val="hybridMultilevel"/>
    <w:tmpl w:val="EEFE0DFE"/>
    <w:lvl w:ilvl="0" w:tplc="14AEA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64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68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6E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46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B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4B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84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6D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67AE7"/>
    <w:multiLevelType w:val="hybridMultilevel"/>
    <w:tmpl w:val="981252F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2"/>
  </w:num>
  <w:num w:numId="7">
    <w:abstractNumId w:val="18"/>
  </w:num>
  <w:num w:numId="8">
    <w:abstractNumId w:val="0"/>
  </w:num>
  <w:num w:numId="9">
    <w:abstractNumId w:val="1"/>
  </w:num>
  <w:num w:numId="10">
    <w:abstractNumId w:val="3"/>
  </w:num>
  <w:num w:numId="11">
    <w:abstractNumId w:val="2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5"/>
  </w:num>
  <w:num w:numId="18">
    <w:abstractNumId w:val="17"/>
  </w:num>
  <w:num w:numId="19">
    <w:abstractNumId w:val="16"/>
  </w:num>
  <w:num w:numId="20">
    <w:abstractNumId w:val="10"/>
  </w:num>
  <w:num w:numId="21">
    <w:abstractNumId w:val="11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268F"/>
    <w:rsid w:val="00010FA6"/>
    <w:rsid w:val="0003441E"/>
    <w:rsid w:val="000D1C27"/>
    <w:rsid w:val="000F5EE8"/>
    <w:rsid w:val="00103833"/>
    <w:rsid w:val="00151CDF"/>
    <w:rsid w:val="00157DAE"/>
    <w:rsid w:val="001E4E21"/>
    <w:rsid w:val="001F6798"/>
    <w:rsid w:val="00210E17"/>
    <w:rsid w:val="00212C54"/>
    <w:rsid w:val="002343C5"/>
    <w:rsid w:val="0024759A"/>
    <w:rsid w:val="00255ADF"/>
    <w:rsid w:val="00257501"/>
    <w:rsid w:val="00260B17"/>
    <w:rsid w:val="002A7DE2"/>
    <w:rsid w:val="002B4765"/>
    <w:rsid w:val="002D42C8"/>
    <w:rsid w:val="002E4876"/>
    <w:rsid w:val="003312BC"/>
    <w:rsid w:val="003760BD"/>
    <w:rsid w:val="00387292"/>
    <w:rsid w:val="003A2336"/>
    <w:rsid w:val="003A4834"/>
    <w:rsid w:val="003C6C27"/>
    <w:rsid w:val="003D5CA3"/>
    <w:rsid w:val="003E416D"/>
    <w:rsid w:val="003F5E3C"/>
    <w:rsid w:val="003F7DFE"/>
    <w:rsid w:val="00416AC4"/>
    <w:rsid w:val="00422B0E"/>
    <w:rsid w:val="0046548E"/>
    <w:rsid w:val="00490DC7"/>
    <w:rsid w:val="00495821"/>
    <w:rsid w:val="004A22E8"/>
    <w:rsid w:val="004B5EAC"/>
    <w:rsid w:val="004D5D42"/>
    <w:rsid w:val="0053248E"/>
    <w:rsid w:val="005430FA"/>
    <w:rsid w:val="00555767"/>
    <w:rsid w:val="00574004"/>
    <w:rsid w:val="005A054F"/>
    <w:rsid w:val="005A4D79"/>
    <w:rsid w:val="005C49A1"/>
    <w:rsid w:val="005F0CD1"/>
    <w:rsid w:val="00614EF5"/>
    <w:rsid w:val="00620FDB"/>
    <w:rsid w:val="00636AFB"/>
    <w:rsid w:val="00670936"/>
    <w:rsid w:val="00676FF0"/>
    <w:rsid w:val="006776CF"/>
    <w:rsid w:val="00690562"/>
    <w:rsid w:val="006D0694"/>
    <w:rsid w:val="006D41CE"/>
    <w:rsid w:val="006D592F"/>
    <w:rsid w:val="006F61C6"/>
    <w:rsid w:val="007611BD"/>
    <w:rsid w:val="00774D00"/>
    <w:rsid w:val="007A2854"/>
    <w:rsid w:val="007A4204"/>
    <w:rsid w:val="007E1F8E"/>
    <w:rsid w:val="0081471E"/>
    <w:rsid w:val="00835400"/>
    <w:rsid w:val="0084235B"/>
    <w:rsid w:val="00851B00"/>
    <w:rsid w:val="00860A0D"/>
    <w:rsid w:val="00870F50"/>
    <w:rsid w:val="00895B33"/>
    <w:rsid w:val="008C7C70"/>
    <w:rsid w:val="008E29EF"/>
    <w:rsid w:val="008E3870"/>
    <w:rsid w:val="008F13A1"/>
    <w:rsid w:val="009207A8"/>
    <w:rsid w:val="0093054F"/>
    <w:rsid w:val="0095184B"/>
    <w:rsid w:val="00991A03"/>
    <w:rsid w:val="00995C29"/>
    <w:rsid w:val="0099694D"/>
    <w:rsid w:val="009F5CB7"/>
    <w:rsid w:val="00A154CE"/>
    <w:rsid w:val="00A70277"/>
    <w:rsid w:val="00A74DEF"/>
    <w:rsid w:val="00A8193D"/>
    <w:rsid w:val="00A97B47"/>
    <w:rsid w:val="00AB1DE2"/>
    <w:rsid w:val="00AB56F0"/>
    <w:rsid w:val="00AC06A4"/>
    <w:rsid w:val="00AE7AE3"/>
    <w:rsid w:val="00B10BF0"/>
    <w:rsid w:val="00B2365B"/>
    <w:rsid w:val="00B357AD"/>
    <w:rsid w:val="00B40827"/>
    <w:rsid w:val="00B549D9"/>
    <w:rsid w:val="00B75D52"/>
    <w:rsid w:val="00B86444"/>
    <w:rsid w:val="00B93575"/>
    <w:rsid w:val="00BB7AAA"/>
    <w:rsid w:val="00BD39B8"/>
    <w:rsid w:val="00BE2837"/>
    <w:rsid w:val="00BE6B5B"/>
    <w:rsid w:val="00BF4884"/>
    <w:rsid w:val="00C24B5D"/>
    <w:rsid w:val="00C30C23"/>
    <w:rsid w:val="00C4723D"/>
    <w:rsid w:val="00C502CA"/>
    <w:rsid w:val="00CC420E"/>
    <w:rsid w:val="00CF694C"/>
    <w:rsid w:val="00D104B9"/>
    <w:rsid w:val="00D36260"/>
    <w:rsid w:val="00D4452E"/>
    <w:rsid w:val="00D62E1E"/>
    <w:rsid w:val="00D96EF7"/>
    <w:rsid w:val="00D97F08"/>
    <w:rsid w:val="00DF310B"/>
    <w:rsid w:val="00E3281E"/>
    <w:rsid w:val="00E464F7"/>
    <w:rsid w:val="00EA1072"/>
    <w:rsid w:val="00EB144D"/>
    <w:rsid w:val="00EB4996"/>
    <w:rsid w:val="00EC70CF"/>
    <w:rsid w:val="00F021DB"/>
    <w:rsid w:val="00F267E3"/>
    <w:rsid w:val="00F334DC"/>
    <w:rsid w:val="00F62203"/>
    <w:rsid w:val="00F817F2"/>
    <w:rsid w:val="00FD0ACA"/>
    <w:rsid w:val="00FF166E"/>
    <w:rsid w:val="01356FA2"/>
    <w:rsid w:val="03AD6F56"/>
    <w:rsid w:val="063A5A1C"/>
    <w:rsid w:val="06FDEF4E"/>
    <w:rsid w:val="072A7C50"/>
    <w:rsid w:val="08047036"/>
    <w:rsid w:val="08A2599A"/>
    <w:rsid w:val="08B1EAF2"/>
    <w:rsid w:val="0985C5FD"/>
    <w:rsid w:val="09D409F4"/>
    <w:rsid w:val="0BC98714"/>
    <w:rsid w:val="0BDD8E84"/>
    <w:rsid w:val="0D2FFD3F"/>
    <w:rsid w:val="0EA97E24"/>
    <w:rsid w:val="102ACDE4"/>
    <w:rsid w:val="11D85FD8"/>
    <w:rsid w:val="131F540B"/>
    <w:rsid w:val="13E953A8"/>
    <w:rsid w:val="13FDDE90"/>
    <w:rsid w:val="15CAE7AD"/>
    <w:rsid w:val="16A93A62"/>
    <w:rsid w:val="1715EE3E"/>
    <w:rsid w:val="19A91034"/>
    <w:rsid w:val="19F704EC"/>
    <w:rsid w:val="1A09F987"/>
    <w:rsid w:val="1A16B13E"/>
    <w:rsid w:val="1A37DE27"/>
    <w:rsid w:val="1A5A9239"/>
    <w:rsid w:val="1B214313"/>
    <w:rsid w:val="1B359285"/>
    <w:rsid w:val="1CBD4F49"/>
    <w:rsid w:val="1F5579D1"/>
    <w:rsid w:val="224D388E"/>
    <w:rsid w:val="238711AC"/>
    <w:rsid w:val="2452AA0E"/>
    <w:rsid w:val="24F13396"/>
    <w:rsid w:val="24F2D847"/>
    <w:rsid w:val="25D6AB99"/>
    <w:rsid w:val="26326AEA"/>
    <w:rsid w:val="27749AC3"/>
    <w:rsid w:val="27C7578F"/>
    <w:rsid w:val="282CDE95"/>
    <w:rsid w:val="28C5B25C"/>
    <w:rsid w:val="294D9324"/>
    <w:rsid w:val="2951CD3B"/>
    <w:rsid w:val="29DD3BC0"/>
    <w:rsid w:val="2A216E15"/>
    <w:rsid w:val="2A53F330"/>
    <w:rsid w:val="2BBE46C6"/>
    <w:rsid w:val="2C012891"/>
    <w:rsid w:val="2C2DE95B"/>
    <w:rsid w:val="2C477A39"/>
    <w:rsid w:val="2CE47A0D"/>
    <w:rsid w:val="2F5A920F"/>
    <w:rsid w:val="2FACC525"/>
    <w:rsid w:val="30B2CCFF"/>
    <w:rsid w:val="31C937D2"/>
    <w:rsid w:val="32CEFEBD"/>
    <w:rsid w:val="32D32F2D"/>
    <w:rsid w:val="32F9BA90"/>
    <w:rsid w:val="35159749"/>
    <w:rsid w:val="355B2098"/>
    <w:rsid w:val="360C3C10"/>
    <w:rsid w:val="37812EA2"/>
    <w:rsid w:val="37A2FE66"/>
    <w:rsid w:val="380E48F3"/>
    <w:rsid w:val="3B11E662"/>
    <w:rsid w:val="3B5A21C2"/>
    <w:rsid w:val="3C76C161"/>
    <w:rsid w:val="3ECDDDBC"/>
    <w:rsid w:val="3F9CF4FE"/>
    <w:rsid w:val="4103A256"/>
    <w:rsid w:val="415A4B50"/>
    <w:rsid w:val="419F76C7"/>
    <w:rsid w:val="421C7BF9"/>
    <w:rsid w:val="43E39A25"/>
    <w:rsid w:val="43EF9EE6"/>
    <w:rsid w:val="441F5843"/>
    <w:rsid w:val="44A78BF3"/>
    <w:rsid w:val="44D49A91"/>
    <w:rsid w:val="4677ADE6"/>
    <w:rsid w:val="46E2409C"/>
    <w:rsid w:val="4876F4B6"/>
    <w:rsid w:val="4945AA44"/>
    <w:rsid w:val="4A8C3A28"/>
    <w:rsid w:val="4AAB8597"/>
    <w:rsid w:val="4B51F5CC"/>
    <w:rsid w:val="4D5F4796"/>
    <w:rsid w:val="4DFBE663"/>
    <w:rsid w:val="4FA356A1"/>
    <w:rsid w:val="50BECD16"/>
    <w:rsid w:val="51B73DD5"/>
    <w:rsid w:val="521E33D9"/>
    <w:rsid w:val="53E04429"/>
    <w:rsid w:val="54DED5A8"/>
    <w:rsid w:val="56353BEB"/>
    <w:rsid w:val="5653F80B"/>
    <w:rsid w:val="56A4E48A"/>
    <w:rsid w:val="56CF6464"/>
    <w:rsid w:val="5768DA1F"/>
    <w:rsid w:val="5791603D"/>
    <w:rsid w:val="58506048"/>
    <w:rsid w:val="58A0C0E2"/>
    <w:rsid w:val="5A7DFD96"/>
    <w:rsid w:val="5B201C70"/>
    <w:rsid w:val="5B2FC11E"/>
    <w:rsid w:val="5B4601D1"/>
    <w:rsid w:val="5DE819E6"/>
    <w:rsid w:val="5E0448D9"/>
    <w:rsid w:val="60FF1D69"/>
    <w:rsid w:val="6156E24F"/>
    <w:rsid w:val="6240AA0F"/>
    <w:rsid w:val="62D9E482"/>
    <w:rsid w:val="62DF3113"/>
    <w:rsid w:val="65A96446"/>
    <w:rsid w:val="65BCBAB2"/>
    <w:rsid w:val="660981F5"/>
    <w:rsid w:val="67DBC1D5"/>
    <w:rsid w:val="689E98F0"/>
    <w:rsid w:val="68E98220"/>
    <w:rsid w:val="68EB5968"/>
    <w:rsid w:val="69383482"/>
    <w:rsid w:val="699E8C34"/>
    <w:rsid w:val="6B39C65B"/>
    <w:rsid w:val="6D8B069C"/>
    <w:rsid w:val="6E4AFF08"/>
    <w:rsid w:val="6F87D9A4"/>
    <w:rsid w:val="700AA26D"/>
    <w:rsid w:val="7028457C"/>
    <w:rsid w:val="71A711E3"/>
    <w:rsid w:val="71B80973"/>
    <w:rsid w:val="72709560"/>
    <w:rsid w:val="72E78D09"/>
    <w:rsid w:val="754D8700"/>
    <w:rsid w:val="77A0B4BA"/>
    <w:rsid w:val="784EDE29"/>
    <w:rsid w:val="787220A7"/>
    <w:rsid w:val="79C0B5C4"/>
    <w:rsid w:val="79CC0DFD"/>
    <w:rsid w:val="7A392E2D"/>
    <w:rsid w:val="7ACCCC73"/>
    <w:rsid w:val="7D709DCA"/>
    <w:rsid w:val="7F26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5403A"/>
  <w15:docId w15:val="{BED5B9A2-7F67-4ADD-8144-F4E8344F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0BD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3760B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760B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760B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760B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760BD"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760BD"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760BD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60BD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760BD"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760B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760B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760B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3760BD"/>
    <w:pPr>
      <w:ind w:left="900" w:hanging="900"/>
    </w:pPr>
  </w:style>
  <w:style w:type="paragraph" w:styleId="TOC1">
    <w:name w:val="toc 1"/>
    <w:basedOn w:val="Normal"/>
    <w:next w:val="Normal"/>
    <w:uiPriority w:val="39"/>
    <w:rsid w:val="003760B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3760B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3760BD"/>
    <w:pPr>
      <w:tabs>
        <w:tab w:val="right" w:pos="9360"/>
      </w:tabs>
      <w:ind w:left="864"/>
    </w:pPr>
  </w:style>
  <w:style w:type="paragraph" w:styleId="Header">
    <w:name w:val="header"/>
    <w:basedOn w:val="Normal"/>
    <w:rsid w:val="003760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60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60BD"/>
  </w:style>
  <w:style w:type="paragraph" w:styleId="TOC4">
    <w:name w:val="toc 4"/>
    <w:basedOn w:val="Normal"/>
    <w:next w:val="Normal"/>
    <w:autoRedefine/>
    <w:semiHidden/>
    <w:rsid w:val="003760BD"/>
    <w:pPr>
      <w:ind w:left="600"/>
    </w:pPr>
  </w:style>
  <w:style w:type="paragraph" w:styleId="TOC5">
    <w:name w:val="toc 5"/>
    <w:basedOn w:val="Normal"/>
    <w:next w:val="Normal"/>
    <w:autoRedefine/>
    <w:semiHidden/>
    <w:rsid w:val="003760BD"/>
    <w:pPr>
      <w:ind w:left="800"/>
    </w:pPr>
  </w:style>
  <w:style w:type="paragraph" w:customStyle="1" w:styleId="Tabletext">
    <w:name w:val="Tabletext"/>
    <w:basedOn w:val="Normal"/>
    <w:rsid w:val="003760BD"/>
    <w:pPr>
      <w:keepLines/>
      <w:spacing w:after="120"/>
    </w:pPr>
  </w:style>
  <w:style w:type="paragraph" w:styleId="BodyText">
    <w:name w:val="Body Text"/>
    <w:basedOn w:val="Normal"/>
    <w:rsid w:val="003760BD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3760BD"/>
    <w:pPr>
      <w:ind w:left="1000"/>
    </w:pPr>
  </w:style>
  <w:style w:type="paragraph" w:styleId="TOC7">
    <w:name w:val="toc 7"/>
    <w:basedOn w:val="Normal"/>
    <w:next w:val="Normal"/>
    <w:autoRedefine/>
    <w:semiHidden/>
    <w:rsid w:val="003760BD"/>
    <w:pPr>
      <w:ind w:left="1200"/>
    </w:pPr>
  </w:style>
  <w:style w:type="paragraph" w:styleId="TOC8">
    <w:name w:val="toc 8"/>
    <w:basedOn w:val="Normal"/>
    <w:next w:val="Normal"/>
    <w:autoRedefine/>
    <w:semiHidden/>
    <w:rsid w:val="003760BD"/>
    <w:pPr>
      <w:ind w:left="1400"/>
    </w:pPr>
  </w:style>
  <w:style w:type="paragraph" w:styleId="TOC9">
    <w:name w:val="toc 9"/>
    <w:basedOn w:val="Normal"/>
    <w:next w:val="Normal"/>
    <w:autoRedefine/>
    <w:semiHidden/>
    <w:rsid w:val="003760BD"/>
    <w:pPr>
      <w:ind w:left="1600"/>
    </w:pPr>
  </w:style>
  <w:style w:type="paragraph" w:customStyle="1" w:styleId="nspace">
    <w:name w:val="n+ space"/>
    <w:rsid w:val="003760BD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rsid w:val="003760BD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1509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Mladen Bošković</cp:lastModifiedBy>
  <cp:revision>14</cp:revision>
  <cp:lastPrinted>1999-04-23T21:49:00Z</cp:lastPrinted>
  <dcterms:created xsi:type="dcterms:W3CDTF">2020-02-28T23:05:00Z</dcterms:created>
  <dcterms:modified xsi:type="dcterms:W3CDTF">2020-03-01T15:29:00Z</dcterms:modified>
</cp:coreProperties>
</file>